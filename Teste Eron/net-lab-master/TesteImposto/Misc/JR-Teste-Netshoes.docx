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Correções de BUG’s.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D64409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B872E42" wp14:editId="4C066EB8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D64409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100C6FB" wp14:editId="75DE75A7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D64409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78C690" wp14:editId="5766801E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>Desenvolver uma stored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>CFOP | Base de ICMS | Valor de ICMS | Base de IPI | Valor de IPI</w:t>
      </w:r>
    </w:p>
    <w:p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Levantar os pontos</w:t>
      </w:r>
      <w:r w:rsidR="00D64409">
        <w:rPr>
          <w:lang w:val="pt-BR"/>
        </w:rPr>
        <w:t xml:space="preserve"> de</w:t>
      </w:r>
      <w:bookmarkStart w:id="0" w:name="_GoBack"/>
      <w:bookmarkEnd w:id="0"/>
      <w:r w:rsidRPr="00FD1C7A">
        <w:rPr>
          <w:lang w:val="pt-BR"/>
        </w:rPr>
        <w:t xml:space="preserve"> melhoria e executar as correções.</w:t>
      </w:r>
    </w:p>
    <w:p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Pr="00FD1C7A">
        <w:rPr>
          <w:lang w:val="pt-BR"/>
        </w:rPr>
        <w:t>reenche-lo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D64409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3CC114A" wp14:editId="66C002E5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C00E18" w:rsidRDefault="00FD1C7A" w:rsidP="00C00E1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00E18">
        <w:rPr>
          <w:lang w:val="pt-BR"/>
        </w:rPr>
        <w:t xml:space="preserve"> </w:t>
      </w:r>
      <w:r w:rsidR="0089324C">
        <w:rPr>
          <w:lang w:val="pt-BR"/>
        </w:rPr>
        <w:t>8</w:t>
      </w:r>
      <w:r w:rsidR="00CE3780">
        <w:rPr>
          <w:lang w:val="pt-BR"/>
        </w:rPr>
        <w:t xml:space="preserve"> </w:t>
      </w:r>
      <w:r w:rsidR="00C00E18"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sectPr w:rsidR="00C00E18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1AE" w:rsidRDefault="003531AE">
      <w:pPr>
        <w:spacing w:after="0" w:line="240" w:lineRule="auto"/>
      </w:pPr>
      <w:r>
        <w:separator/>
      </w:r>
    </w:p>
  </w:endnote>
  <w:endnote w:type="continuationSeparator" w:id="0">
    <w:p w:rsidR="003531AE" w:rsidRDefault="0035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1AE" w:rsidRDefault="003531AE">
      <w:pPr>
        <w:spacing w:after="0" w:line="240" w:lineRule="auto"/>
      </w:pPr>
      <w:r>
        <w:separator/>
      </w:r>
    </w:p>
  </w:footnote>
  <w:footnote w:type="continuationSeparator" w:id="0">
    <w:p w:rsidR="003531AE" w:rsidRDefault="0035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D64409">
                            <w:rPr>
                              <w:lang w:val="pt-BR"/>
                            </w:rPr>
                            <w:t>2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D64409">
                      <w:rPr>
                        <w:lang w:val="pt-BR"/>
                      </w:rPr>
                      <w:t>2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E7B3F"/>
    <w:rsid w:val="001F3118"/>
    <w:rsid w:val="002137BE"/>
    <w:rsid w:val="00305142"/>
    <w:rsid w:val="00307E76"/>
    <w:rsid w:val="003123B0"/>
    <w:rsid w:val="00326966"/>
    <w:rsid w:val="003531AE"/>
    <w:rsid w:val="00365F60"/>
    <w:rsid w:val="003752B0"/>
    <w:rsid w:val="003D0F83"/>
    <w:rsid w:val="003E550F"/>
    <w:rsid w:val="0045381E"/>
    <w:rsid w:val="004C0FFF"/>
    <w:rsid w:val="005176C2"/>
    <w:rsid w:val="00533090"/>
    <w:rsid w:val="005353DF"/>
    <w:rsid w:val="00565C43"/>
    <w:rsid w:val="00626536"/>
    <w:rsid w:val="006C4D35"/>
    <w:rsid w:val="006D5C70"/>
    <w:rsid w:val="00735CA6"/>
    <w:rsid w:val="00777132"/>
    <w:rsid w:val="0084178E"/>
    <w:rsid w:val="0089324C"/>
    <w:rsid w:val="008B4D3F"/>
    <w:rsid w:val="00925D51"/>
    <w:rsid w:val="00AC5B38"/>
    <w:rsid w:val="00B52583"/>
    <w:rsid w:val="00BD2FD5"/>
    <w:rsid w:val="00BE7EF8"/>
    <w:rsid w:val="00C00E18"/>
    <w:rsid w:val="00C2285A"/>
    <w:rsid w:val="00C65186"/>
    <w:rsid w:val="00CB402C"/>
    <w:rsid w:val="00CE3780"/>
    <w:rsid w:val="00D64409"/>
    <w:rsid w:val="00D76F71"/>
    <w:rsid w:val="00E0177D"/>
    <w:rsid w:val="00E875D6"/>
    <w:rsid w:val="00F143C6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9C3292-4D89-42CB-A4C7-9F10683EB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498</TotalTime>
  <Pages>1</Pages>
  <Words>511</Words>
  <Characters>2764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Alexandre Vinicius Da Silva Donzelli Sab</cp:lastModifiedBy>
  <cp:revision>34</cp:revision>
  <dcterms:created xsi:type="dcterms:W3CDTF">2015-07-24T11:22:00Z</dcterms:created>
  <dcterms:modified xsi:type="dcterms:W3CDTF">2015-07-24T22:46:00Z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